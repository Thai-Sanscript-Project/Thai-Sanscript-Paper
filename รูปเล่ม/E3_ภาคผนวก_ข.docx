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217970">
      <w:pPr>
        <w:pStyle w:val="a2"/>
        <w:rPr>
          <w:rFonts w:ascii="AngsanaUPC" w:hAnsi="AngsanaUPC" w:cs="AngsanaUPC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C919D9" w:rsidRPr="009A64F3">
        <w:rPr>
          <w:rFonts w:ascii="AngsanaUPC" w:hAnsi="AngsanaUPC" w:cs="AngsanaUPC"/>
          <w:sz w:val="32"/>
          <w:szCs w:val="32"/>
          <w:cs/>
        </w:rPr>
        <w:t>ข</w:t>
      </w:r>
    </w:p>
    <w:p w:rsidR="008E56E9" w:rsidRPr="009A64F3" w:rsidRDefault="00C919D9" w:rsidP="00217970">
      <w:pPr>
        <w:pStyle w:val="a2"/>
        <w:rPr>
          <w:rFonts w:ascii="AngsanaUPC" w:hAnsi="AngsanaUPC" w:cs="AngsanaUPC"/>
          <w:b w:val="0"/>
          <w:bCs w:val="0"/>
          <w:sz w:val="32"/>
          <w:szCs w:val="32"/>
        </w:rPr>
      </w:pP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ประวัติผู้ประเมิน</w:t>
      </w:r>
      <w:r w:rsidR="00C20837"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ผลและผู้</w:t>
      </w:r>
      <w:r w:rsidRPr="009A64F3">
        <w:rPr>
          <w:rFonts w:ascii="AngsanaUPC" w:hAnsi="AngsanaUPC" w:cs="AngsanaUPC"/>
          <w:b w:val="0"/>
          <w:bCs w:val="0"/>
          <w:sz w:val="32"/>
          <w:szCs w:val="32"/>
          <w:cs/>
        </w:rPr>
        <w:t>เชี่ยวชาญภาษาสันสกฤต</w:t>
      </w:r>
    </w:p>
    <w:p w:rsidR="00C919D9" w:rsidRPr="009A64F3" w:rsidRDefault="00C919D9" w:rsidP="00C919D9">
      <w:pPr>
        <w:pStyle w:val="Heading1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C919D9" w:rsidRPr="009A64F3" w:rsidRDefault="00C919D9" w:rsidP="00C919D9">
      <w:pPr>
        <w:pStyle w:val="a"/>
        <w:rPr>
          <w:rFonts w:ascii="AngsanaUPC" w:hAnsi="AngsanaUPC" w:cs="AngsanaUPC"/>
        </w:rPr>
      </w:pPr>
    </w:p>
    <w:p w:rsidR="00B948C7" w:rsidRPr="009A64F3" w:rsidRDefault="00B948C7" w:rsidP="00B948C7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</w:p>
    <w:p w:rsidR="009E2853" w:rsidRPr="009A64F3" w:rsidRDefault="009A64F3" w:rsidP="009E2853">
      <w:pPr>
        <w:jc w:val="center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lastRenderedPageBreak/>
        <w:t>อาจารย์</w:t>
      </w:r>
      <w:r w:rsidR="009E2853" w:rsidRPr="009A64F3">
        <w:rPr>
          <w:rFonts w:ascii="AngsanaUPC" w:eastAsia="Times New Roman" w:hAnsi="AngsanaUPC" w:cs="AngsanaUPC"/>
          <w:b/>
          <w:bCs/>
          <w:cs/>
        </w:rPr>
        <w:t>ธวัชชัย ดุลยสุจริต</w:t>
      </w:r>
    </w:p>
    <w:p w:rsidR="009E2853" w:rsidRPr="009E2853" w:rsidRDefault="009E2853" w:rsidP="009E2853">
      <w:pPr>
        <w:jc w:val="center"/>
        <w:rPr>
          <w:rFonts w:ascii="AngsanaUPC" w:eastAsia="Times New Roman" w:hAnsi="AngsanaUPC" w:cs="AngsanaUPC"/>
          <w:b/>
          <w:bCs/>
          <w:cs/>
        </w:rPr>
      </w:pPr>
    </w:p>
    <w:p w:rsidR="009A64F3" w:rsidRPr="009A64F3" w:rsidRDefault="009A64F3" w:rsidP="009A64F3">
      <w:pPr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คุณวุฒิ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คณะศิลปศาสตร์ มหาวิทยาลัยธรรมศาสตร์ (ศศ.บ. ภาษาไทย)</w:t>
      </w:r>
    </w:p>
    <w:p w:rsidR="009E2853" w:rsidRPr="009E2853" w:rsidRDefault="009E2853" w:rsidP="009E2853">
      <w:pPr>
        <w:ind w:firstLine="72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คณะโบราณคดี มหาวิทยาลัยศิลปากร (ศศ.ม. ภาษาสันสกฤต)</w:t>
      </w:r>
    </w:p>
    <w:p w:rsidR="009E2853" w:rsidRPr="009E2853" w:rsidRDefault="009E2853" w:rsidP="009E2853">
      <w:pPr>
        <w:ind w:left="2880" w:hanging="288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ประวัติการทำงาน</w:t>
      </w:r>
      <w:r w:rsidRPr="009E2853">
        <w:rPr>
          <w:rFonts w:ascii="AngsanaUPC" w:eastAsia="Times New Roman" w:hAnsi="AngsanaUPC" w:cs="AngsanaUPC"/>
        </w:rPr>
        <w:tab/>
      </w:r>
    </w:p>
    <w:p w:rsidR="009E2853" w:rsidRPr="009E2853" w:rsidRDefault="009E2853" w:rsidP="009E2853">
      <w:pPr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อดีต</w:t>
      </w:r>
      <w:r w:rsidRPr="009A64F3">
        <w:rPr>
          <w:rFonts w:ascii="AngsanaUPC" w:eastAsia="Times New Roman" w:hAnsi="AngsanaUPC" w:cs="AngsanaUPC"/>
        </w:rPr>
        <w:t xml:space="preserve"> </w:t>
      </w:r>
      <w:r w:rsidRPr="009A64F3">
        <w:rPr>
          <w:rFonts w:ascii="AngsanaUPC" w:eastAsia="Times New Roman" w:hAnsi="AngsanaUPC" w:cs="AngsanaUPC"/>
        </w:rPr>
        <w:tab/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ผู้ดูแลเว็บไซต์สารานุกรมเสรี </w:t>
      </w:r>
      <w:r w:rsidRPr="009E2853">
        <w:rPr>
          <w:rFonts w:ascii="AngsanaUPC" w:eastAsia="Times New Roman" w:hAnsi="AngsanaUPC" w:cs="AngsanaUPC"/>
        </w:rPr>
        <w:t>th.wikipedia.org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 xml:space="preserve">ผู้ดูแลเว็บไซต์ </w:t>
      </w:r>
      <w:r w:rsidRPr="009E2853">
        <w:rPr>
          <w:rFonts w:ascii="AngsanaUPC" w:eastAsia="Times New Roman" w:hAnsi="AngsanaUPC" w:cs="AngsanaUPC"/>
        </w:rPr>
        <w:t xml:space="preserve">Knowledge Center </w:t>
      </w:r>
      <w:r w:rsidRPr="009A64F3">
        <w:rPr>
          <w:rFonts w:ascii="AngsanaUPC" w:eastAsia="Times New Roman" w:hAnsi="AngsanaUPC" w:cs="AngsanaUPC"/>
          <w:cs/>
        </w:rPr>
        <w:t>สถาบันทรัพยากรมนุษย์</w:t>
      </w:r>
      <w:r w:rsidRPr="009E2853">
        <w:rPr>
          <w:rFonts w:ascii="AngsanaUPC" w:eastAsia="Times New Roman" w:hAnsi="AngsanaUPC" w:cs="AngsanaUPC"/>
          <w:cs/>
        </w:rPr>
        <w:t>มหาวิทยาลัยธรรมศาสตร์</w:t>
      </w:r>
    </w:p>
    <w:p w:rsidR="009E2853" w:rsidRPr="009E285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กรรมการบริการ สถาบันทรัพยากรมนุษย์ มหาวิทยาลัยธรรมศาสตร์</w:t>
      </w:r>
    </w:p>
    <w:p w:rsidR="00FF7EC4" w:rsidRDefault="009E2853" w:rsidP="009E2853">
      <w:pPr>
        <w:ind w:left="144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b/>
          <w:bCs/>
          <w:cs/>
        </w:rPr>
        <w:t>ปัจจุบัน</w:t>
      </w:r>
      <w:r w:rsidRPr="009A64F3">
        <w:rPr>
          <w:rFonts w:ascii="AngsanaUPC" w:eastAsia="Times New Roman" w:hAnsi="AngsanaUPC" w:cs="AngsanaUPC"/>
        </w:rPr>
        <w:tab/>
      </w:r>
      <w:r w:rsidRPr="009E2853">
        <w:rPr>
          <w:rFonts w:ascii="AngsanaUPC" w:eastAsia="Times New Roman" w:hAnsi="AngsanaUPC" w:cs="AngsanaUPC"/>
          <w:cs/>
        </w:rPr>
        <w:t xml:space="preserve">บรรณาธิการ นิตยสาร </w:t>
      </w:r>
      <w:r w:rsidRPr="009E2853">
        <w:rPr>
          <w:rFonts w:ascii="AngsanaUPC" w:eastAsia="Times New Roman" w:hAnsi="AngsanaUPC" w:cs="AngsanaUPC"/>
        </w:rPr>
        <w:t xml:space="preserve">My Maths, </w:t>
      </w:r>
      <w:r w:rsidRPr="009E2853">
        <w:rPr>
          <w:rFonts w:ascii="AngsanaUPC" w:eastAsia="Times New Roman" w:hAnsi="AngsanaUPC" w:cs="AngsanaUPC"/>
          <w:cs/>
        </w:rPr>
        <w:t xml:space="preserve">นิตยสาร </w:t>
      </w:r>
      <w:r w:rsidRPr="009E2853">
        <w:rPr>
          <w:rFonts w:ascii="AngsanaUPC" w:eastAsia="Times New Roman" w:hAnsi="AngsanaUPC" w:cs="AngsanaUPC"/>
        </w:rPr>
        <w:t xml:space="preserve">Update, </w:t>
      </w:r>
      <w:r w:rsidRPr="009E2853">
        <w:rPr>
          <w:rFonts w:ascii="AngsanaUPC" w:eastAsia="Times New Roman" w:hAnsi="AngsanaUPC" w:cs="AngsanaUPC"/>
          <w:cs/>
        </w:rPr>
        <w:t>นิตยสารวิภาษา</w:t>
      </w:r>
      <w:r w:rsidRPr="009E2853">
        <w:rPr>
          <w:rFonts w:ascii="AngsanaUPC" w:eastAsia="Times New Roman" w:hAnsi="AngsanaUPC" w:cs="AngsanaUPC"/>
        </w:rPr>
        <w:t xml:space="preserve">, </w:t>
      </w:r>
      <w:r w:rsidRPr="009E2853">
        <w:rPr>
          <w:rFonts w:ascii="AngsanaUPC" w:eastAsia="Times New Roman" w:hAnsi="AngsanaUPC" w:cs="AngsanaUPC"/>
          <w:cs/>
        </w:rPr>
        <w:t>นิตยสารโหรามหาเวทย์</w:t>
      </w:r>
      <w:r w:rsidR="00FF7EC4">
        <w:rPr>
          <w:rFonts w:ascii="AngsanaUPC" w:eastAsia="Times New Roman" w:hAnsi="AngsanaUPC" w:cs="AngsanaUPC"/>
        </w:rPr>
        <w:t xml:space="preserve"> </w:t>
      </w:r>
    </w:p>
    <w:p w:rsidR="009E2853" w:rsidRPr="009E2853" w:rsidRDefault="00FF7EC4" w:rsidP="00FF7EC4">
      <w:pPr>
        <w:ind w:left="1440"/>
        <w:rPr>
          <w:rFonts w:ascii="AngsanaUPC" w:eastAsia="Times New Roman" w:hAnsi="AngsanaUPC" w:cs="AngsanaUPC"/>
          <w:cs/>
        </w:rPr>
      </w:pPr>
      <w:r>
        <w:rPr>
          <w:rFonts w:ascii="AngsanaUPC" w:eastAsia="Times New Roman" w:hAnsi="AngsanaUPC" w:cs="AngsanaUPC"/>
          <w:cs/>
        </w:rPr>
        <w:t>นักเขียนและ</w:t>
      </w:r>
      <w:r w:rsidRPr="00FF7EC4">
        <w:rPr>
          <w:rFonts w:ascii="AngsanaUPC" w:eastAsia="Times New Roman" w:hAnsi="AngsanaUPC" w:cs="AngsanaUPC"/>
          <w:cs/>
        </w:rPr>
        <w:t>นักแปล</w:t>
      </w:r>
      <w:r>
        <w:rPr>
          <w:rFonts w:ascii="AngsanaUPC" w:eastAsia="Times New Roman" w:hAnsi="AngsanaUPC" w:cs="AngsanaUPC" w:hint="cs"/>
          <w:cs/>
        </w:rPr>
        <w:t>อิสระ</w:t>
      </w:r>
    </w:p>
    <w:p w:rsidR="009E2853" w:rsidRPr="009A64F3" w:rsidRDefault="009E2853" w:rsidP="009E2853">
      <w:pPr>
        <w:ind w:left="2880" w:hanging="1440"/>
        <w:rPr>
          <w:rFonts w:ascii="AngsanaUPC" w:eastAsia="Times New Roman" w:hAnsi="AngsanaUPC" w:cs="AngsanaUPC"/>
        </w:rPr>
      </w:pPr>
      <w:r w:rsidRPr="009E2853">
        <w:rPr>
          <w:rFonts w:ascii="AngsanaUPC" w:eastAsia="Times New Roman" w:hAnsi="AngsanaUPC" w:cs="AngsanaUPC"/>
          <w:cs/>
        </w:rPr>
        <w:t>อาจารย์ประจำ คณะมนุษยศาสตร์และสังคมศาสตร์ มหาวิทยาลัยราชภัฏสกลนคร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บทความวิจัย</w:t>
      </w:r>
    </w:p>
    <w:p w:rsidR="009E2853" w:rsidRPr="009A64F3" w:rsidRDefault="009E2853" w:rsidP="009E2853">
      <w:pPr>
        <w:ind w:firstLine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2556. "</w:t>
      </w:r>
      <w:r w:rsidRPr="009A64F3">
        <w:rPr>
          <w:rFonts w:ascii="AngsanaUPC" w:hAnsi="AngsanaUPC" w:cs="AngsanaUPC"/>
          <w:cs/>
        </w:rPr>
        <w:t xml:space="preserve">การแยกประเภทละครสันสกฤต". จุลสารสาส์นไทย. ปีที่ </w:t>
      </w:r>
      <w:r w:rsidRPr="009A64F3">
        <w:rPr>
          <w:rFonts w:ascii="AngsanaUPC" w:hAnsi="AngsanaUPC" w:cs="AngsanaUPC"/>
        </w:rPr>
        <w:t>1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คำยืมภาษาสันสกฤตในคำฉันท์สรรเสริญพระเกียรติพระพุทธเจ้าหลวงปราสาททอง". จุลสารสาส์นไทย. ปีที่ </w:t>
      </w:r>
      <w:r w:rsidRPr="009A64F3">
        <w:rPr>
          <w:rFonts w:ascii="AngsanaUPC" w:hAnsi="AngsanaUPC" w:cs="AngsanaUPC"/>
        </w:rPr>
        <w:t>2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1.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>2557. "</w:t>
      </w:r>
      <w:r w:rsidRPr="009A64F3">
        <w:rPr>
          <w:rFonts w:ascii="AngsanaUPC" w:hAnsi="AngsanaUPC" w:cs="AngsanaUPC"/>
          <w:cs/>
        </w:rPr>
        <w:t xml:space="preserve">วิจารณ์หนังสือ </w:t>
      </w:r>
      <w:r w:rsidRPr="009A64F3">
        <w:rPr>
          <w:rFonts w:ascii="AngsanaUPC" w:hAnsi="AngsanaUPC" w:cs="AngsanaUPC"/>
        </w:rPr>
        <w:t>'</w:t>
      </w:r>
      <w:r w:rsidRPr="009A64F3">
        <w:rPr>
          <w:rFonts w:ascii="AngsanaUPC" w:hAnsi="AngsanaUPC" w:cs="AngsanaUPC"/>
          <w:cs/>
        </w:rPr>
        <w:t>การวิจารณ์บนเส้นทางวรรณคดีศึกษา</w:t>
      </w:r>
      <w:r w:rsidRPr="009A64F3">
        <w:rPr>
          <w:rFonts w:ascii="AngsanaUPC" w:hAnsi="AngsanaUPC" w:cs="AngsanaUPC"/>
        </w:rPr>
        <w:t xml:space="preserve"> ". </w:t>
      </w:r>
      <w:r w:rsidRPr="009A64F3">
        <w:rPr>
          <w:rFonts w:ascii="AngsanaUPC" w:hAnsi="AngsanaUPC" w:cs="AngsanaUPC"/>
          <w:cs/>
        </w:rPr>
        <w:t xml:space="preserve">วารสารมหาวิทยาลัยราชภัฏสกลนคร. ปีที่ </w:t>
      </w:r>
      <w:r w:rsidRPr="009A64F3">
        <w:rPr>
          <w:rFonts w:ascii="AngsanaUPC" w:hAnsi="AngsanaUPC" w:cs="AngsanaUPC"/>
        </w:rPr>
        <w:t>6</w:t>
      </w:r>
      <w:r w:rsidRPr="009A64F3">
        <w:rPr>
          <w:rFonts w:ascii="AngsanaUPC" w:hAnsi="AngsanaUPC" w:cs="AngsanaUPC"/>
          <w:cs/>
        </w:rPr>
        <w:t xml:space="preserve"> ฉบับที่ </w:t>
      </w:r>
      <w:r w:rsidRPr="009A64F3">
        <w:rPr>
          <w:rFonts w:ascii="AngsanaUPC" w:hAnsi="AngsanaUPC" w:cs="AngsanaUPC"/>
        </w:rPr>
        <w:t>12</w:t>
      </w:r>
      <w:r w:rsidRPr="009A64F3">
        <w:rPr>
          <w:rFonts w:ascii="AngsanaUPC" w:hAnsi="AngsanaUPC" w:cs="AngsanaUPC"/>
          <w:cs/>
        </w:rPr>
        <w:t xml:space="preserve"> กรกฎาคม-ธันวาคม </w:t>
      </w:r>
      <w:r w:rsidRPr="009A64F3">
        <w:rPr>
          <w:rFonts w:ascii="AngsanaUPC" w:hAnsi="AngsanaUPC" w:cs="AngsanaUPC"/>
        </w:rPr>
        <w:t>2557.</w:t>
      </w:r>
    </w:p>
    <w:p w:rsidR="009E2853" w:rsidRPr="009A64F3" w:rsidRDefault="009E2853" w:rsidP="009E2853">
      <w:pPr>
        <w:ind w:left="2880" w:hanging="2880"/>
        <w:rPr>
          <w:rFonts w:ascii="AngsanaUPC" w:eastAsia="Times New Roman" w:hAnsi="AngsanaUPC" w:cs="AngsanaUPC"/>
          <w:b/>
          <w:bCs/>
        </w:rPr>
      </w:pPr>
      <w:r w:rsidRPr="009A64F3">
        <w:rPr>
          <w:rFonts w:ascii="AngsanaUPC" w:eastAsia="Times New Roman" w:hAnsi="AngsanaUPC" w:cs="AngsanaUPC"/>
          <w:b/>
          <w:bCs/>
          <w:cs/>
        </w:rPr>
        <w:t>การนำเสนองานวิจัย</w:t>
      </w:r>
    </w:p>
    <w:p w:rsidR="009E2853" w:rsidRPr="009A64F3" w:rsidRDefault="009E2853" w:rsidP="009E2853">
      <w:pPr>
        <w:ind w:left="720"/>
        <w:rPr>
          <w:rFonts w:ascii="AngsanaUPC" w:eastAsia="Times New Roman" w:hAnsi="AngsanaUPC" w:cs="AngsanaUPC"/>
        </w:rPr>
      </w:pPr>
      <w:r w:rsidRPr="009A64F3">
        <w:rPr>
          <w:rFonts w:ascii="AngsanaUPC" w:eastAsia="Times New Roman" w:hAnsi="AngsanaUPC" w:cs="AngsanaUPC"/>
        </w:rPr>
        <w:t xml:space="preserve">2554. </w:t>
      </w:r>
      <w:r w:rsidRPr="009A64F3">
        <w:rPr>
          <w:rFonts w:ascii="AngsanaUPC" w:eastAsia="Times New Roman" w:hAnsi="AngsanaUPC" w:cs="AngsanaUPC"/>
          <w:cs/>
        </w:rPr>
        <w:t xml:space="preserve">การประชุมวิชาการบัณฑิตศึกษาระดับชาติและนานาชาติ ครั้งที่ </w:t>
      </w:r>
      <w:r w:rsidRPr="009A64F3">
        <w:rPr>
          <w:rFonts w:ascii="AngsanaUPC" w:eastAsia="Times New Roman" w:hAnsi="AngsanaUPC" w:cs="AngsanaUPC"/>
        </w:rPr>
        <w:t xml:space="preserve">2. </w:t>
      </w:r>
      <w:r w:rsidRPr="009A64F3">
        <w:rPr>
          <w:rFonts w:ascii="AngsanaUPC" w:eastAsia="Times New Roman" w:hAnsi="AngsanaUPC" w:cs="AngsanaUPC"/>
          <w:cs/>
        </w:rPr>
        <w:t>บัณฑิตวิทยาลัย มหาวิทยาลัยศิลปากร. "คำบอกบทในละครสันสกฤต อภิชฺญานศากุนฺตลมฺ"</w:t>
      </w:r>
    </w:p>
    <w:p w:rsidR="009E2853" w:rsidRPr="009A64F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2556. </w:t>
      </w:r>
      <w:r w:rsidRPr="009A64F3">
        <w:rPr>
          <w:rFonts w:ascii="AngsanaUPC" w:hAnsi="AngsanaUPC" w:cs="AngsanaUPC"/>
          <w:cs/>
        </w:rPr>
        <w:t xml:space="preserve">การประชุมวิชาการและนำเสนอผลงานวิจัยนานาชาติ ครั้งที่ </w:t>
      </w:r>
      <w:r w:rsidRPr="009A64F3">
        <w:rPr>
          <w:rFonts w:ascii="AngsanaUPC" w:hAnsi="AngsanaUPC" w:cs="AngsanaUPC"/>
        </w:rPr>
        <w:t xml:space="preserve">6. CEWEC 6. </w:t>
      </w:r>
      <w:r w:rsidRPr="009A64F3">
        <w:rPr>
          <w:rFonts w:ascii="AngsanaUPC" w:hAnsi="AngsanaUPC" w:cs="AngsanaUPC"/>
          <w:cs/>
        </w:rPr>
        <w:t>มหาวิทยาลัยราชภัฏสกลนคร. "สวนกวางในพุทธประวัติ : การศึกษาเชิงประวัติและศัพทมูลวิทยา"</w:t>
      </w:r>
    </w:p>
    <w:p w:rsidR="009E2853" w:rsidRDefault="009E2853" w:rsidP="009E2853">
      <w:pPr>
        <w:ind w:left="720"/>
        <w:rPr>
          <w:rFonts w:ascii="AngsanaUPC" w:hAnsi="AngsanaUPC" w:cs="AngsanaUPC"/>
        </w:rPr>
      </w:pPr>
      <w:r w:rsidRPr="009A64F3">
        <w:rPr>
          <w:rFonts w:ascii="AngsanaUPC" w:hAnsi="AngsanaUPC" w:cs="AngsanaUPC"/>
        </w:rPr>
        <w:t xml:space="preserve">2557. 10th International Conference on Humanities &amp; Social Sciences 2014. IC-HUSO 2014. </w:t>
      </w:r>
      <w:r w:rsidRPr="009A64F3">
        <w:rPr>
          <w:rFonts w:ascii="AngsanaUPC" w:hAnsi="AngsanaUPC" w:cs="AngsanaUPC"/>
          <w:cs/>
        </w:rPr>
        <w:t>มหาวิทยาลัยขอนแก่น. "การสำรวจบทละครสันสกฤตที่แปลและ/หรือแปลงเป็นภาษาไทย"</w:t>
      </w: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</w:p>
    <w:p w:rsidR="00FF7EC4" w:rsidRDefault="00FF7EC4" w:rsidP="00FF7EC4">
      <w:pPr>
        <w:rPr>
          <w:rFonts w:ascii="AngsanaUPC" w:hAnsi="AngsanaUPC" w:cs="AngsanaUPC"/>
          <w:b/>
          <w:bCs/>
          <w:u w:val="single"/>
        </w:rPr>
      </w:pPr>
      <w:bookmarkStart w:id="1" w:name="_GoBack"/>
      <w:bookmarkEnd w:id="1"/>
    </w:p>
    <w:p w:rsidR="00FF7EC4" w:rsidRPr="00FF7EC4" w:rsidRDefault="00FF7EC4" w:rsidP="00FF7EC4">
      <w:pPr>
        <w:rPr>
          <w:rFonts w:ascii="AngsanaUPC" w:hAnsi="AngsanaUPC" w:cs="AngsanaUPC"/>
        </w:rPr>
      </w:pPr>
      <w:r w:rsidRPr="00FF7EC4">
        <w:rPr>
          <w:rFonts w:ascii="AngsanaUPC" w:hAnsi="AngsanaUPC" w:cs="AngsanaUPC"/>
          <w:b/>
          <w:bCs/>
          <w:cs/>
        </w:rPr>
        <w:lastRenderedPageBreak/>
        <w:t>หนังสือเขียน/แปล</w:t>
      </w:r>
      <w:r w:rsidRPr="00FF7EC4">
        <w:rPr>
          <w:rFonts w:ascii="AngsanaUPC" w:hAnsi="AngsanaUPC" w:cs="AngsanaUPC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828"/>
        <w:gridCol w:w="1417"/>
        <w:gridCol w:w="1843"/>
        <w:gridCol w:w="841"/>
      </w:tblGrid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ปีที่พิมพ์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เรื่อง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สำนักพิมพ์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ประเภท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FF7EC4" w:rsidRDefault="00FF7EC4" w:rsidP="00FF7EC4">
            <w:pPr>
              <w:jc w:val="center"/>
              <w:rPr>
                <w:rFonts w:ascii="AngsanaUPC" w:hAnsi="AngsanaUPC" w:cs="AngsanaUPC"/>
                <w:b/>
                <w:bCs/>
              </w:rPr>
            </w:pPr>
            <w:r w:rsidRPr="00FF7EC4">
              <w:rPr>
                <w:rFonts w:ascii="AngsanaUPC" w:hAnsi="AngsanaUPC" w:cs="AngsanaUPC"/>
                <w:b/>
                <w:bCs/>
                <w:cs/>
              </w:rPr>
              <w:t>แปล/เรียบเรียง</w:t>
            </w:r>
          </w:p>
        </w:tc>
      </w:tr>
      <w:tr w:rsidR="000C4FB0" w:rsidRPr="00FF7EC4" w:rsidTr="00D60D74">
        <w:trPr>
          <w:trHeight w:val="469"/>
        </w:trPr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</w:rPr>
              <w:t>2545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สัญลักษณ์มงคลของจีน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สร้างสรรค์บุ๊คส์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เรียบเรียง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พระราชวังบันลือโลก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สร้างสรรค์บุ๊คส์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เรียบเรียง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</w:rPr>
              <w:t>2549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ขุมทองแฟร์นิลี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สร้างสรรค์บุ๊คส์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วรรณกรรมเยาวชน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</w:rPr>
              <w:t>2554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อึ เล่าประวัติศาสตร์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มติชน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สารคดีประวัติศาสตร์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วิกฤตอากาศวิปริต (</w:t>
            </w:r>
            <w:r w:rsidRPr="00D60D74">
              <w:rPr>
                <w:rFonts w:ascii="AngsanaUPC" w:hAnsi="AngsanaUPC" w:cs="AngsanaUPC"/>
                <w:sz w:val="28"/>
                <w:szCs w:val="28"/>
              </w:rPr>
              <w:t>Changing Climate)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บุ๊ค พอยน์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C27260" w:rsidP="00D60D74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วิกฤตภัยธรรมชาติ (</w:t>
            </w:r>
            <w:r w:rsidRPr="00D60D74">
              <w:rPr>
                <w:rFonts w:ascii="AngsanaUPC" w:hAnsi="AngsanaUPC" w:cs="AngsanaUPC"/>
                <w:sz w:val="28"/>
                <w:szCs w:val="28"/>
              </w:rPr>
              <w:t>Fragile Planet)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บุ๊ค พอยน์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C27260" w:rsidP="00D60D74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วิกฤตเชื้อโรคร้าย (</w:t>
            </w:r>
            <w:r w:rsidRPr="00D60D74">
              <w:rPr>
                <w:rFonts w:ascii="AngsanaUPC" w:hAnsi="AngsanaUPC" w:cs="AngsanaUPC"/>
                <w:sz w:val="28"/>
                <w:szCs w:val="28"/>
              </w:rPr>
              <w:t>Fighting Disease)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บุ๊ค พอยน์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FF7EC4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</w:rPr>
              <w:t>2556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ไอน์สไตน์ ชีวประวัติ และจักรวาล (ฉบับสมบูรณ์)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เนชั่นบุ๊คส์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 w:hint="cs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 ชีวประวัติ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EC4" w:rsidRPr="00D60D74" w:rsidRDefault="00FF7EC4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  <w:tr w:rsidR="00C27260" w:rsidRPr="00FF7EC4" w:rsidTr="00D60D74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D60D74" w:rsidRDefault="00C27260" w:rsidP="00D60D74">
            <w:pPr>
              <w:jc w:val="center"/>
              <w:rPr>
                <w:rFonts w:ascii="AngsanaUPC" w:hAnsi="AngsanaUPC" w:cs="AngsanaUPC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D60D74" w:rsidRDefault="00C27260" w:rsidP="00D60D74">
            <w:pPr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 xml:space="preserve">รู้รอบ </w:t>
            </w:r>
            <w:r w:rsidRPr="00D60D74">
              <w:rPr>
                <w:rFonts w:ascii="AngsanaUPC" w:hAnsi="AngsanaUPC" w:cs="AngsanaUPC"/>
                <w:sz w:val="28"/>
                <w:szCs w:val="28"/>
              </w:rPr>
              <w:t xml:space="preserve">360 </w:t>
            </w: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องศาครบเครื่องเรื่องจริงของ</w:t>
            </w:r>
            <w:r w:rsidRPr="00D60D74">
              <w:rPr>
                <w:rFonts w:ascii="AngsanaUPC" w:hAnsi="AngsanaUPC" w:cs="AngsanaUPC"/>
                <w:sz w:val="28"/>
                <w:szCs w:val="28"/>
              </w:rPr>
              <w:t> </w:t>
            </w: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หิน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D60D74" w:rsidRDefault="00C27260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ดรีม พับพลิชชิ่งส์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D60D74" w:rsidRDefault="00C27260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สารคดี วิทยาศาสตร์</w:t>
            </w:r>
          </w:p>
        </w:tc>
        <w:tc>
          <w:tcPr>
            <w:tcW w:w="8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7260" w:rsidRPr="00D60D74" w:rsidRDefault="00C27260" w:rsidP="00D60D74">
            <w:pPr>
              <w:jc w:val="center"/>
              <w:rPr>
                <w:rFonts w:ascii="AngsanaUPC" w:hAnsi="AngsanaUPC" w:cs="AngsanaUPC"/>
                <w:sz w:val="28"/>
                <w:szCs w:val="28"/>
                <w:cs/>
              </w:rPr>
            </w:pPr>
            <w:r w:rsidRPr="00D60D74">
              <w:rPr>
                <w:rFonts w:ascii="AngsanaUPC" w:hAnsi="AngsanaUPC" w:cs="AngsanaUPC"/>
                <w:sz w:val="28"/>
                <w:szCs w:val="28"/>
                <w:cs/>
              </w:rPr>
              <w:t>แปล</w:t>
            </w:r>
          </w:p>
        </w:tc>
      </w:tr>
    </w:tbl>
    <w:p w:rsidR="00FF7EC4" w:rsidRPr="009A64F3" w:rsidRDefault="00FF7EC4" w:rsidP="009E2853">
      <w:pPr>
        <w:ind w:left="720"/>
        <w:rPr>
          <w:rFonts w:ascii="AngsanaUPC" w:hAnsi="AngsanaUPC" w:cs="AngsanaUPC"/>
        </w:rPr>
      </w:pPr>
    </w:p>
    <w:sectPr w:rsidR="00FF7EC4" w:rsidRPr="009A64F3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FA" w:rsidRDefault="00413EFA">
      <w:r>
        <w:separator/>
      </w:r>
    </w:p>
  </w:endnote>
  <w:endnote w:type="continuationSeparator" w:id="0">
    <w:p w:rsidR="00413EFA" w:rsidRDefault="0041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FA" w:rsidRDefault="00413EFA">
      <w:r>
        <w:separator/>
      </w:r>
    </w:p>
  </w:footnote>
  <w:footnote w:type="continuationSeparator" w:id="0">
    <w:p w:rsidR="00413EFA" w:rsidRDefault="00413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5092"/>
    <w:multiLevelType w:val="multilevel"/>
    <w:tmpl w:val="79A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F2659"/>
    <w:multiLevelType w:val="multilevel"/>
    <w:tmpl w:val="D7B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A7B6C"/>
    <w:multiLevelType w:val="multilevel"/>
    <w:tmpl w:val="3D1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0596A"/>
    <w:multiLevelType w:val="multilevel"/>
    <w:tmpl w:val="179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F7DD4"/>
    <w:multiLevelType w:val="multilevel"/>
    <w:tmpl w:val="EAB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052D6"/>
    <w:rsid w:val="000C4FB0"/>
    <w:rsid w:val="001706C7"/>
    <w:rsid w:val="001B0BC2"/>
    <w:rsid w:val="00217970"/>
    <w:rsid w:val="002C7822"/>
    <w:rsid w:val="003357FB"/>
    <w:rsid w:val="003C62CC"/>
    <w:rsid w:val="00413EFA"/>
    <w:rsid w:val="005971BF"/>
    <w:rsid w:val="006619DB"/>
    <w:rsid w:val="006F74FD"/>
    <w:rsid w:val="00857789"/>
    <w:rsid w:val="00883676"/>
    <w:rsid w:val="008E56E9"/>
    <w:rsid w:val="009A64F3"/>
    <w:rsid w:val="009E2853"/>
    <w:rsid w:val="00A62E2A"/>
    <w:rsid w:val="00B948C7"/>
    <w:rsid w:val="00C20837"/>
    <w:rsid w:val="00C27260"/>
    <w:rsid w:val="00C919D9"/>
    <w:rsid w:val="00D60D74"/>
    <w:rsid w:val="00E6027F"/>
    <w:rsid w:val="00EA08ED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styleId="Hyperlink">
    <w:name w:val="Hyperlink"/>
    <w:basedOn w:val="DefaultParagraphFont"/>
    <w:rsid w:val="00FF7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45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12</cp:revision>
  <cp:lastPrinted>1899-12-31T17:00:00Z</cp:lastPrinted>
  <dcterms:created xsi:type="dcterms:W3CDTF">2015-05-24T08:53:00Z</dcterms:created>
  <dcterms:modified xsi:type="dcterms:W3CDTF">2016-05-16T04:15:00Z</dcterms:modified>
</cp:coreProperties>
</file>